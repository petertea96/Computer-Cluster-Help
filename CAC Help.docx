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8E1B59" w:rsidRDefault="009A6283">
              <w:pPr>
                <w:pStyle w:val="Publishwithline"/>
              </w:pPr>
              <w:r>
                <w:t>CAC Help</w:t>
              </w:r>
            </w:p>
          </w:sdtContent>
        </w:sdt>
        <w:p w:rsidR="008E1B59" w:rsidRDefault="008E1B59">
          <w:pPr>
            <w:pStyle w:val="underline"/>
          </w:pPr>
        </w:p>
        <w:p w:rsidR="008E1B59" w:rsidRDefault="008354C9">
          <w:pPr>
            <w:pStyle w:val="PadderBetweenControlandBody"/>
          </w:pPr>
        </w:p>
      </w:sdtContent>
    </w:sdt>
    <w:p w:rsidR="008E1B59" w:rsidRDefault="00511847">
      <w:r>
        <w:t>These rough notes</w:t>
      </w:r>
      <w:r w:rsidR="009A6283">
        <w:t xml:space="preserve"> </w:t>
      </w:r>
      <w:proofErr w:type="gramStart"/>
      <w:r w:rsidR="009A6283">
        <w:t>offers</w:t>
      </w:r>
      <w:proofErr w:type="gramEnd"/>
      <w:r w:rsidR="009A6283">
        <w:t xml:space="preserve"> an introduction to CAC. More information can be found on the following websites:</w:t>
      </w:r>
    </w:p>
    <w:p w:rsidR="009A6283" w:rsidRPr="009A6283" w:rsidRDefault="008354C9" w:rsidP="009A628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9A6283" w:rsidRPr="009A6283">
          <w:rPr>
            <w:rFonts w:ascii="Arial" w:eastAsia="Times New Roman" w:hAnsi="Arial" w:cs="Arial"/>
            <w:color w:val="1155CC"/>
            <w:szCs w:val="22"/>
            <w:u w:val="single"/>
          </w:rPr>
          <w:t>http://research-it.berkeley.edu/services/high-performance-computing/using-r-savio</w:t>
        </w:r>
      </w:hyperlink>
    </w:p>
    <w:p w:rsidR="009A6283" w:rsidRDefault="008354C9" w:rsidP="009A6283">
      <w:pPr>
        <w:spacing w:after="0"/>
        <w:ind w:left="720"/>
        <w:rPr>
          <w:rFonts w:ascii="Arial" w:eastAsia="Times New Roman" w:hAnsi="Arial" w:cs="Arial"/>
          <w:color w:val="1155CC"/>
          <w:szCs w:val="22"/>
          <w:u w:val="single"/>
        </w:rPr>
      </w:pPr>
      <w:hyperlink r:id="rId8" w:history="1">
        <w:r w:rsidR="009A6283" w:rsidRPr="009A6283">
          <w:rPr>
            <w:rFonts w:ascii="Arial" w:eastAsia="Times New Roman" w:hAnsi="Arial" w:cs="Arial"/>
            <w:color w:val="1155CC"/>
            <w:szCs w:val="22"/>
            <w:u w:val="single"/>
          </w:rPr>
          <w:t>https://thecoatlessprofessor.com/programming/working-with-r-on-a-cluster/</w:t>
        </w:r>
      </w:hyperlink>
    </w:p>
    <w:p w:rsidR="004455AA" w:rsidRDefault="004455AA" w:rsidP="009A6283">
      <w:pPr>
        <w:spacing w:after="0"/>
        <w:ind w:left="720"/>
        <w:rPr>
          <w:rFonts w:ascii="Arial" w:eastAsia="Times New Roman" w:hAnsi="Arial" w:cs="Arial"/>
          <w:color w:val="1155CC"/>
          <w:szCs w:val="22"/>
          <w:u w:val="single"/>
        </w:rPr>
      </w:pPr>
    </w:p>
    <w:p w:rsidR="004455AA" w:rsidRDefault="008354C9" w:rsidP="009A628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4455AA" w:rsidRPr="004D426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https://hcc-docs.unl.edu/display/HCCDOC/Submitting+R+jobs</w:t>
        </w:r>
      </w:hyperlink>
    </w:p>
    <w:p w:rsidR="004455AA" w:rsidRDefault="008354C9" w:rsidP="009A628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4455AA" w:rsidRPr="004D426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https://cac.queensu.ca/wiki/index.php/Hardware:Frontenac</w:t>
        </w:r>
      </w:hyperlink>
    </w:p>
    <w:p w:rsidR="004455AA" w:rsidRPr="009A6283" w:rsidRDefault="004455AA" w:rsidP="009A628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A6283" w:rsidRDefault="009A6283"/>
    <w:p w:rsidR="009A6283" w:rsidRDefault="009A6283" w:rsidP="009A6283">
      <w:pPr>
        <w:pStyle w:val="ListParagraph"/>
        <w:numPr>
          <w:ilvl w:val="0"/>
          <w:numId w:val="1"/>
        </w:numPr>
      </w:pPr>
      <w:r>
        <w:t>Log onto the cluster:</w:t>
      </w:r>
    </w:p>
    <w:p w:rsidR="008A34AA" w:rsidRDefault="008A34AA" w:rsidP="008A34AA">
      <w:pPr>
        <w:pStyle w:val="ListParagraph"/>
      </w:pPr>
    </w:p>
    <w:p w:rsidR="009A6283" w:rsidRDefault="009A6283" w:rsidP="009A6283">
      <w:pPr>
        <w:pStyle w:val="ListParagraph"/>
        <w:rPr>
          <w:rFonts w:ascii="Arial" w:hAnsi="Arial" w:cs="Arial"/>
          <w:color w:val="000000"/>
          <w:szCs w:val="22"/>
        </w:rPr>
      </w:pPr>
      <w:r>
        <w:t xml:space="preserve">Code: </w:t>
      </w:r>
      <w:proofErr w:type="spellStart"/>
      <w:r>
        <w:rPr>
          <w:rFonts w:ascii="Arial" w:hAnsi="Arial" w:cs="Arial"/>
          <w:color w:val="000000"/>
          <w:szCs w:val="22"/>
        </w:rPr>
        <w:t>ssh</w:t>
      </w:r>
      <w:proofErr w:type="spellEnd"/>
      <w:r>
        <w:rPr>
          <w:rFonts w:ascii="Arial" w:hAnsi="Arial" w:cs="Arial"/>
          <w:color w:val="000000"/>
          <w:szCs w:val="22"/>
        </w:rPr>
        <w:t xml:space="preserve"> -X </w:t>
      </w:r>
      <w:r w:rsidRPr="009A6283">
        <w:rPr>
          <w:rFonts w:ascii="Arial" w:hAnsi="Arial" w:cs="Arial"/>
          <w:color w:val="FF0000"/>
          <w:szCs w:val="22"/>
        </w:rPr>
        <w:t>hpc4300</w:t>
      </w:r>
      <w:r w:rsidRPr="009A6283">
        <w:rPr>
          <w:rFonts w:ascii="Arial" w:hAnsi="Arial" w:cs="Arial"/>
          <w:szCs w:val="22"/>
        </w:rPr>
        <w:t>@login.cac.queensu.ca</w:t>
      </w:r>
    </w:p>
    <w:p w:rsidR="009A6283" w:rsidRDefault="009A6283" w:rsidP="009A6283">
      <w:pPr>
        <w:pStyle w:val="ListParagraph"/>
        <w:rPr>
          <w:color w:val="FF0000"/>
        </w:rPr>
      </w:pPr>
      <w:r w:rsidRPr="009A6283">
        <w:rPr>
          <w:color w:val="FF0000"/>
        </w:rPr>
        <w:t xml:space="preserve">*Use your own </w:t>
      </w:r>
      <w:proofErr w:type="spellStart"/>
      <w:r w:rsidRPr="009A6283">
        <w:rPr>
          <w:color w:val="FF0000"/>
        </w:rPr>
        <w:t>hpc</w:t>
      </w:r>
      <w:proofErr w:type="spellEnd"/>
      <w:r w:rsidRPr="009A6283">
        <w:rPr>
          <w:color w:val="FF0000"/>
        </w:rPr>
        <w:t xml:space="preserve"> number though…</w:t>
      </w:r>
    </w:p>
    <w:p w:rsidR="009A6283" w:rsidRDefault="009A6283" w:rsidP="009A6283">
      <w:pPr>
        <w:pStyle w:val="ListParagraph"/>
      </w:pPr>
    </w:p>
    <w:p w:rsidR="009A6283" w:rsidRDefault="009A6283" w:rsidP="009A6283">
      <w:pPr>
        <w:pStyle w:val="ListParagraph"/>
      </w:pPr>
      <w:r>
        <w:t>The terminal will then prompt you to enter your password.</w:t>
      </w:r>
    </w:p>
    <w:p w:rsidR="009A6283" w:rsidRDefault="009A6283" w:rsidP="009A6283">
      <w:pPr>
        <w:pStyle w:val="ListParagraph"/>
      </w:pPr>
    </w:p>
    <w:p w:rsidR="009A6283" w:rsidRDefault="009A6283" w:rsidP="009A6283">
      <w:pPr>
        <w:pStyle w:val="ListParagraph"/>
        <w:numPr>
          <w:ilvl w:val="0"/>
          <w:numId w:val="1"/>
        </w:numPr>
      </w:pPr>
      <w:r>
        <w:t>Create a new directory (folder):</w:t>
      </w:r>
    </w:p>
    <w:p w:rsidR="008A34AA" w:rsidRDefault="008A34AA" w:rsidP="008A34AA">
      <w:pPr>
        <w:pStyle w:val="ListParagraph"/>
      </w:pPr>
    </w:p>
    <w:p w:rsidR="009A6283" w:rsidRDefault="009A6283" w:rsidP="009A6283">
      <w:pPr>
        <w:pStyle w:val="ListParagraph"/>
        <w:rPr>
          <w:color w:val="FF0000"/>
        </w:rPr>
      </w:pPr>
      <w:proofErr w:type="spellStart"/>
      <w:r>
        <w:t>mkdir</w:t>
      </w:r>
      <w:proofErr w:type="spellEnd"/>
      <w:r>
        <w:t xml:space="preserve"> </w:t>
      </w:r>
      <w:proofErr w:type="spellStart"/>
      <w:r>
        <w:rPr>
          <w:color w:val="FF0000"/>
        </w:rPr>
        <w:t>NewFolderName</w:t>
      </w:r>
      <w:proofErr w:type="spellEnd"/>
    </w:p>
    <w:p w:rsidR="009A6283" w:rsidRDefault="009A6283" w:rsidP="009A6283">
      <w:pPr>
        <w:pStyle w:val="ListParagraph"/>
        <w:rPr>
          <w:color w:val="000000" w:themeColor="text1"/>
        </w:rPr>
      </w:pPr>
    </w:p>
    <w:p w:rsidR="00EA2802" w:rsidRPr="00EA2802" w:rsidRDefault="00EA2802" w:rsidP="00EA2802">
      <w:pPr>
        <w:pStyle w:val="ListParagraph"/>
      </w:pPr>
    </w:p>
    <w:p w:rsidR="00EA2802" w:rsidRPr="00EA2802" w:rsidRDefault="00EA2802" w:rsidP="008A34AA">
      <w:pPr>
        <w:pStyle w:val="ListParagraph"/>
        <w:numPr>
          <w:ilvl w:val="0"/>
          <w:numId w:val="1"/>
        </w:numPr>
      </w:pPr>
      <w:r>
        <w:t>Here are some nice general commands to know…</w:t>
      </w:r>
    </w:p>
    <w:p w:rsidR="008A34AA" w:rsidRPr="008A34AA" w:rsidRDefault="008A34AA" w:rsidP="00EA2802">
      <w:pPr>
        <w:pStyle w:val="ListParagraph"/>
      </w:pPr>
      <w:proofErr w:type="gramStart"/>
      <w:r>
        <w:rPr>
          <w:color w:val="000000" w:themeColor="text1"/>
        </w:rPr>
        <w:t>ls :</w:t>
      </w:r>
      <w:proofErr w:type="gramEnd"/>
      <w:r>
        <w:rPr>
          <w:color w:val="000000" w:themeColor="text1"/>
        </w:rPr>
        <w:t xml:space="preserve"> </w:t>
      </w:r>
      <w:r w:rsidR="009A6283">
        <w:rPr>
          <w:color w:val="000000" w:themeColor="text1"/>
        </w:rPr>
        <w:t>List items in your current directory:</w:t>
      </w:r>
    </w:p>
    <w:p w:rsidR="009A6283" w:rsidRDefault="008A34AA" w:rsidP="008A34AA">
      <w:pPr>
        <w:pStyle w:val="ListParagraph"/>
        <w:rPr>
          <w:color w:val="000000" w:themeColor="text1"/>
        </w:rPr>
      </w:pPr>
      <w:proofErr w:type="spellStart"/>
      <w:proofErr w:type="gramStart"/>
      <w:r w:rsidRPr="008A34AA">
        <w:rPr>
          <w:color w:val="000000" w:themeColor="text1"/>
        </w:rPr>
        <w:t>pwd</w:t>
      </w:r>
      <w:proofErr w:type="spellEnd"/>
      <w:r w:rsidRPr="008A34AA">
        <w:rPr>
          <w:color w:val="000000" w:themeColor="text1"/>
        </w:rPr>
        <w:t xml:space="preserve"> :</w:t>
      </w:r>
      <w:r>
        <w:rPr>
          <w:color w:val="000000" w:themeColor="text1"/>
        </w:rPr>
        <w:t>print</w:t>
      </w:r>
      <w:proofErr w:type="gramEnd"/>
      <w:r>
        <w:rPr>
          <w:color w:val="000000" w:themeColor="text1"/>
        </w:rPr>
        <w:t xml:space="preserve"> the</w:t>
      </w:r>
      <w:r w:rsidRPr="008A34AA">
        <w:rPr>
          <w:color w:val="000000" w:themeColor="text1"/>
        </w:rPr>
        <w:t xml:space="preserve"> </w:t>
      </w:r>
      <w:r w:rsidR="009A6283" w:rsidRPr="008A34AA">
        <w:rPr>
          <w:color w:val="000000" w:themeColor="text1"/>
        </w:rPr>
        <w:t xml:space="preserve"> current working directory:</w:t>
      </w:r>
    </w:p>
    <w:p w:rsidR="008A34AA" w:rsidRDefault="008A34AA" w:rsidP="008A34AA">
      <w:pPr>
        <w:pStyle w:val="ListParagraph"/>
      </w:pPr>
      <w:proofErr w:type="spellStart"/>
      <w:r>
        <w:rPr>
          <w:color w:val="000000" w:themeColor="text1"/>
        </w:rPr>
        <w:t>rm</w:t>
      </w:r>
      <w:proofErr w:type="spellEnd"/>
      <w:r>
        <w:rPr>
          <w:color w:val="000000" w:themeColor="text1"/>
        </w:rPr>
        <w:t xml:space="preserve"> </w:t>
      </w:r>
      <w:r w:rsidR="002D121A">
        <w:rPr>
          <w:color w:val="000000" w:themeColor="text1"/>
        </w:rPr>
        <w:t>[</w:t>
      </w:r>
      <w:r w:rsidRPr="008A34AA">
        <w:rPr>
          <w:color w:val="FF0000"/>
        </w:rPr>
        <w:t>filename</w:t>
      </w:r>
      <w:r w:rsidR="002D121A">
        <w:rPr>
          <w:color w:val="FF0000"/>
        </w:rPr>
        <w:t>]</w:t>
      </w:r>
      <w:r>
        <w:rPr>
          <w:color w:val="FF0000"/>
        </w:rPr>
        <w:t xml:space="preserve">: </w:t>
      </w:r>
      <w:r>
        <w:t>delete the filename from your directory</w:t>
      </w:r>
    </w:p>
    <w:p w:rsidR="008A34AA" w:rsidRPr="008A34AA" w:rsidRDefault="008A34AA" w:rsidP="008A34AA">
      <w:pPr>
        <w:pStyle w:val="ListParagraph"/>
      </w:pPr>
      <w:proofErr w:type="gramStart"/>
      <w:r>
        <w:t>cd :</w:t>
      </w:r>
      <w:proofErr w:type="gramEnd"/>
      <w:r>
        <w:t xml:space="preserve"> Change the directory. </w:t>
      </w:r>
      <w:proofErr w:type="gramStart"/>
      <w:r>
        <w:t>Example :</w:t>
      </w:r>
      <w:proofErr w:type="gramEnd"/>
      <w:r>
        <w:t xml:space="preserve"> cd </w:t>
      </w:r>
      <w:r w:rsidRPr="008A34AA">
        <w:rPr>
          <w:color w:val="FF0000"/>
        </w:rPr>
        <w:t>/global/home/hpcg1578/Peter</w:t>
      </w:r>
    </w:p>
    <w:p w:rsidR="009A6283" w:rsidRDefault="008A34AA" w:rsidP="009A6283">
      <w:pPr>
        <w:pStyle w:val="ListParagraph"/>
        <w:rPr>
          <w:rFonts w:ascii="Arial" w:hAnsi="Arial" w:cs="Arial"/>
          <w:color w:val="FF0000"/>
          <w:szCs w:val="22"/>
        </w:rPr>
      </w:pPr>
      <w:proofErr w:type="gramStart"/>
      <w:r>
        <w:rPr>
          <w:color w:val="000000" w:themeColor="text1"/>
        </w:rPr>
        <w:t>cat :</w:t>
      </w:r>
      <w:proofErr w:type="gramEnd"/>
      <w:r>
        <w:rPr>
          <w:color w:val="000000" w:themeColor="text1"/>
        </w:rPr>
        <w:t xml:space="preserve"> Print the contents of a file. Example:  </w:t>
      </w:r>
      <w:r>
        <w:rPr>
          <w:rFonts w:ascii="Arial" w:hAnsi="Arial" w:cs="Arial"/>
          <w:color w:val="000000"/>
          <w:szCs w:val="22"/>
        </w:rPr>
        <w:t xml:space="preserve">Cat </w:t>
      </w:r>
      <w:r w:rsidRPr="008A34AA">
        <w:rPr>
          <w:rFonts w:ascii="Arial" w:hAnsi="Arial" w:cs="Arial"/>
          <w:color w:val="FF0000"/>
          <w:szCs w:val="22"/>
        </w:rPr>
        <w:t>namefile.txt</w:t>
      </w:r>
    </w:p>
    <w:p w:rsidR="008A34AA" w:rsidRDefault="008A34AA" w:rsidP="009A6283">
      <w:pPr>
        <w:pStyle w:val="ListParagraph"/>
        <w:rPr>
          <w:color w:val="000000" w:themeColor="text1"/>
        </w:rPr>
      </w:pPr>
    </w:p>
    <w:p w:rsidR="008A34AA" w:rsidRDefault="008A34AA" w:rsidP="008A34A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How to transfer files from your computer onto the CAC directory (For windows):</w:t>
      </w:r>
    </w:p>
    <w:p w:rsidR="008A34AA" w:rsidRDefault="008A34AA" w:rsidP="008A34AA">
      <w:pPr>
        <w:pStyle w:val="ListParagraph"/>
        <w:rPr>
          <w:color w:val="000000" w:themeColor="text1"/>
        </w:rPr>
      </w:pPr>
    </w:p>
    <w:p w:rsidR="008A34AA" w:rsidRDefault="008A34AA" w:rsidP="008A34A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Download a program called WINSCP (This program is like FileZilla).</w:t>
      </w:r>
    </w:p>
    <w:p w:rsidR="008A34AA" w:rsidRDefault="008A34AA" w:rsidP="008A34A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This program allows you to easily drag and drop files between the two directories.</w:t>
      </w:r>
    </w:p>
    <w:p w:rsidR="008A34AA" w:rsidRDefault="008A34AA" w:rsidP="008A34AA">
      <w:pPr>
        <w:pStyle w:val="ListParagraph"/>
        <w:rPr>
          <w:color w:val="000000" w:themeColor="text1"/>
        </w:rPr>
      </w:pPr>
    </w:p>
    <w:p w:rsidR="00EA2802" w:rsidRDefault="00EA2802" w:rsidP="008A34A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How do you write your *.</w:t>
      </w:r>
      <w:proofErr w:type="spellStart"/>
      <w:r>
        <w:rPr>
          <w:color w:val="000000" w:themeColor="text1"/>
        </w:rPr>
        <w:t>sh</w:t>
      </w:r>
      <w:proofErr w:type="spellEnd"/>
      <w:r>
        <w:rPr>
          <w:color w:val="000000" w:themeColor="text1"/>
        </w:rPr>
        <w:t xml:space="preserve"> files?</w:t>
      </w:r>
    </w:p>
    <w:p w:rsidR="00EA2802" w:rsidRDefault="00EA2802" w:rsidP="00EA2802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I would first download Notepad ++</w:t>
      </w:r>
    </w:p>
    <w:p w:rsidR="00EA2802" w:rsidRDefault="00EA2802" w:rsidP="00EA2802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When you save, always make sure to have the extension .</w:t>
      </w:r>
      <w:proofErr w:type="spellStart"/>
      <w:r>
        <w:rPr>
          <w:color w:val="000000" w:themeColor="text1"/>
        </w:rPr>
        <w:t>sh</w:t>
      </w:r>
      <w:proofErr w:type="spellEnd"/>
    </w:p>
    <w:p w:rsidR="00D951FF" w:rsidRDefault="00D951FF" w:rsidP="00D951FF">
      <w:pPr>
        <w:pStyle w:val="ListParagraph"/>
        <w:ind w:left="1080"/>
        <w:rPr>
          <w:color w:val="000000" w:themeColor="text1"/>
        </w:rPr>
      </w:pPr>
    </w:p>
    <w:p w:rsidR="00D951FF" w:rsidRPr="00D951FF" w:rsidRDefault="00D951FF" w:rsidP="00D951F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Submit your *.</w:t>
      </w:r>
      <w:proofErr w:type="spellStart"/>
      <w:r>
        <w:t>sh</w:t>
      </w:r>
      <w:proofErr w:type="spellEnd"/>
      <w:r>
        <w:t xml:space="preserve"> files onto CAC:</w:t>
      </w:r>
    </w:p>
    <w:p w:rsidR="00D951FF" w:rsidRDefault="00D951FF" w:rsidP="00D951FF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>
        <w:t>sbatch</w:t>
      </w:r>
      <w:proofErr w:type="spellEnd"/>
      <w:r>
        <w:t xml:space="preserve"> </w:t>
      </w:r>
      <w:r>
        <w:rPr>
          <w:color w:val="FF0000"/>
        </w:rPr>
        <w:t>yourjob.sh</w:t>
      </w:r>
      <w:r>
        <w:t xml:space="preserve"> </w:t>
      </w:r>
      <w:r>
        <w:rPr>
          <w:color w:val="000000" w:themeColor="text1"/>
        </w:rPr>
        <w:t xml:space="preserve"> </w:t>
      </w:r>
    </w:p>
    <w:p w:rsidR="00511847" w:rsidRPr="00511847" w:rsidRDefault="00511847" w:rsidP="00511847">
      <w:pPr>
        <w:pStyle w:val="ListParagraph"/>
        <w:ind w:left="1080"/>
        <w:rPr>
          <w:color w:val="000000" w:themeColor="text1"/>
        </w:rPr>
      </w:pPr>
    </w:p>
    <w:p w:rsidR="00511847" w:rsidRDefault="00511847" w:rsidP="0051184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Sometimes when you submit your *.</w:t>
      </w:r>
      <w:proofErr w:type="spellStart"/>
      <w:r>
        <w:rPr>
          <w:color w:val="000000" w:themeColor="text1"/>
        </w:rPr>
        <w:t>sh</w:t>
      </w:r>
      <w:proofErr w:type="spellEnd"/>
      <w:r>
        <w:rPr>
          <w:color w:val="000000" w:themeColor="text1"/>
        </w:rPr>
        <w:t xml:space="preserve"> jobs, you may encounter an error message such as:</w:t>
      </w:r>
    </w:p>
    <w:p w:rsidR="00511847" w:rsidRDefault="00511847" w:rsidP="0051184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“</w:t>
      </w:r>
      <w:proofErr w:type="spellStart"/>
      <w:r>
        <w:rPr>
          <w:color w:val="000000" w:themeColor="text1"/>
        </w:rPr>
        <w:t>sbatch</w:t>
      </w:r>
      <w:proofErr w:type="spellEnd"/>
      <w:r>
        <w:rPr>
          <w:color w:val="000000" w:themeColor="text1"/>
        </w:rPr>
        <w:t>: error: Batch script contains DOS line breaks (\r\n)</w:t>
      </w:r>
    </w:p>
    <w:p w:rsidR="00511847" w:rsidRDefault="00511847" w:rsidP="0051184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“</w:t>
      </w:r>
      <w:proofErr w:type="spellStart"/>
      <w:r>
        <w:rPr>
          <w:color w:val="000000" w:themeColor="text1"/>
        </w:rPr>
        <w:t>sbatch</w:t>
      </w:r>
      <w:proofErr w:type="spellEnd"/>
      <w:r>
        <w:rPr>
          <w:color w:val="000000" w:themeColor="text1"/>
        </w:rPr>
        <w:t>: error: instead of expected UNIX line breaks (\n)</w:t>
      </w:r>
    </w:p>
    <w:p w:rsidR="00511847" w:rsidRDefault="00511847" w:rsidP="00511847">
      <w:pPr>
        <w:pStyle w:val="ListParagraph"/>
        <w:rPr>
          <w:color w:val="000000" w:themeColor="text1"/>
        </w:rPr>
      </w:pPr>
    </w:p>
    <w:p w:rsidR="00511847" w:rsidRDefault="00511847" w:rsidP="00511847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One possible solution is this code:</w:t>
      </w:r>
    </w:p>
    <w:p w:rsidR="00511847" w:rsidRPr="00511847" w:rsidRDefault="00511847" w:rsidP="00511847">
      <w:pPr>
        <w:pStyle w:val="ListParagraph"/>
        <w:rPr>
          <w:color w:val="FF0000"/>
        </w:rPr>
      </w:pPr>
      <w:r>
        <w:rPr>
          <w:color w:val="000000" w:themeColor="text1"/>
        </w:rPr>
        <w:t xml:space="preserve">dos2unix </w:t>
      </w:r>
      <w:r>
        <w:rPr>
          <w:color w:val="FF0000"/>
        </w:rPr>
        <w:t>yourjob.sh</w:t>
      </w:r>
    </w:p>
    <w:p w:rsidR="00511847" w:rsidRDefault="00511847" w:rsidP="00511847">
      <w:pPr>
        <w:pStyle w:val="ListParagraph"/>
        <w:numPr>
          <w:ilvl w:val="0"/>
          <w:numId w:val="7"/>
        </w:numPr>
      </w:pPr>
      <w:r>
        <w:t>Now, try running your job again.</w:t>
      </w:r>
    </w:p>
    <w:p w:rsidR="002D121A" w:rsidRDefault="002D121A" w:rsidP="002D121A">
      <w:pPr>
        <w:pStyle w:val="ListParagraph"/>
        <w:ind w:left="1080"/>
        <w:rPr>
          <w:color w:val="000000" w:themeColor="text1"/>
        </w:rPr>
      </w:pPr>
    </w:p>
    <w:p w:rsidR="00EA2802" w:rsidRDefault="002D121A" w:rsidP="002D121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How to Run R jobs</w:t>
      </w:r>
    </w:p>
    <w:p w:rsidR="002D121A" w:rsidRPr="00D951FF" w:rsidRDefault="002D121A" w:rsidP="00D951FF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D951FF">
        <w:rPr>
          <w:color w:val="000000" w:themeColor="text1"/>
        </w:rPr>
        <w:t>Check out test1.sh as well as Cluster_Test1.R</w:t>
      </w:r>
      <w:r w:rsidR="008236EE" w:rsidRPr="00D951FF">
        <w:rPr>
          <w:color w:val="000000" w:themeColor="text1"/>
        </w:rPr>
        <w:t xml:space="preserve"> for a very simple example. </w:t>
      </w:r>
    </w:p>
    <w:p w:rsidR="002D121A" w:rsidRDefault="008236EE" w:rsidP="00D951FF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D951FF">
        <w:rPr>
          <w:color w:val="000000" w:themeColor="text1"/>
        </w:rPr>
        <w:t>Make sure though that your R script is in the same directory as your shell script. If your R script is in a different directory, then change your code to: [path to R file]/</w:t>
      </w:r>
      <w:proofErr w:type="spellStart"/>
      <w:r w:rsidRPr="00D951FF">
        <w:rPr>
          <w:color w:val="000000" w:themeColor="text1"/>
        </w:rPr>
        <w:t>Rfile</w:t>
      </w:r>
      <w:proofErr w:type="spellEnd"/>
    </w:p>
    <w:p w:rsidR="008A4AA7" w:rsidRPr="00D951FF" w:rsidRDefault="008A4AA7" w:rsidP="00D951FF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You could also use </w:t>
      </w:r>
      <w:proofErr w:type="spellStart"/>
      <w:r>
        <w:rPr>
          <w:color w:val="000000" w:themeColor="text1"/>
        </w:rPr>
        <w:t>Rscript</w:t>
      </w:r>
      <w:proofErr w:type="spellEnd"/>
      <w:r>
        <w:rPr>
          <w:color w:val="000000" w:themeColor="text1"/>
        </w:rPr>
        <w:t xml:space="preserve"> instead of R CMD BATCH in your *.</w:t>
      </w:r>
      <w:proofErr w:type="spellStart"/>
      <w:r>
        <w:rPr>
          <w:color w:val="000000" w:themeColor="text1"/>
        </w:rPr>
        <w:t>sh</w:t>
      </w:r>
      <w:proofErr w:type="spellEnd"/>
      <w:r>
        <w:rPr>
          <w:color w:val="000000" w:themeColor="text1"/>
        </w:rPr>
        <w:t xml:space="preserve"> scripts…</w:t>
      </w:r>
    </w:p>
    <w:p w:rsidR="00D11B59" w:rsidRDefault="00D11B59" w:rsidP="00D11B59">
      <w:pPr>
        <w:rPr>
          <w:color w:val="000000" w:themeColor="text1"/>
        </w:rPr>
      </w:pPr>
    </w:p>
    <w:p w:rsidR="008354C9" w:rsidRDefault="008354C9" w:rsidP="008354C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 way to check on the status of the jobs you have submitted:</w:t>
      </w:r>
    </w:p>
    <w:p w:rsidR="008354C9" w:rsidRPr="008354C9" w:rsidRDefault="008354C9" w:rsidP="008354C9">
      <w:pPr>
        <w:pStyle w:val="ListParagraph"/>
        <w:numPr>
          <w:ilvl w:val="0"/>
          <w:numId w:val="7"/>
        </w:numPr>
        <w:rPr>
          <w:color w:val="000000" w:themeColor="text1"/>
        </w:rPr>
      </w:pPr>
      <w:bookmarkStart w:id="0" w:name="_GoBack"/>
      <w:bookmarkEnd w:id="0"/>
      <w:proofErr w:type="spellStart"/>
      <w:r w:rsidRPr="008354C9">
        <w:rPr>
          <w:rFonts w:ascii="Arial" w:hAnsi="Arial" w:cs="Arial"/>
          <w:color w:val="000000"/>
        </w:rPr>
        <w:t>squeue</w:t>
      </w:r>
      <w:proofErr w:type="spellEnd"/>
      <w:r w:rsidRPr="008354C9">
        <w:rPr>
          <w:rFonts w:ascii="Arial" w:hAnsi="Arial" w:cs="Arial"/>
          <w:color w:val="000000"/>
        </w:rPr>
        <w:t xml:space="preserve"> --start | grep </w:t>
      </w:r>
      <w:r w:rsidRPr="008354C9">
        <w:rPr>
          <w:rFonts w:ascii="Arial" w:hAnsi="Arial" w:cs="Arial"/>
          <w:color w:val="FF0000"/>
        </w:rPr>
        <w:t>hpc4300</w:t>
      </w:r>
    </w:p>
    <w:p w:rsidR="008354C9" w:rsidRDefault="008354C9" w:rsidP="00D11B59">
      <w:pPr>
        <w:rPr>
          <w:color w:val="000000" w:themeColor="text1"/>
        </w:rPr>
      </w:pPr>
    </w:p>
    <w:p w:rsidR="00D951FF" w:rsidRDefault="00D951FF" w:rsidP="00D951F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How to install R packages onto the CAC cluster.</w:t>
      </w:r>
    </w:p>
    <w:p w:rsidR="00D951FF" w:rsidRDefault="00D951FF" w:rsidP="00D951FF">
      <w:pPr>
        <w:pStyle w:val="ListParagraph"/>
        <w:rPr>
          <w:color w:val="000000" w:themeColor="text1"/>
        </w:rPr>
      </w:pPr>
    </w:p>
    <w:p w:rsidR="00D951FF" w:rsidRDefault="00D951FF" w:rsidP="00D951F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If the R codes you input contain calls such as </w:t>
      </w:r>
      <w:proofErr w:type="gramStart"/>
      <w:r>
        <w:rPr>
          <w:color w:val="000000" w:themeColor="text1"/>
        </w:rPr>
        <w:t>library(</w:t>
      </w:r>
      <w:proofErr w:type="gramEnd"/>
      <w:r>
        <w:rPr>
          <w:color w:val="000000" w:themeColor="text1"/>
        </w:rPr>
        <w:t>) or require() then it won’t work in the cluster. You will need to install the R packages yourself into the CAC directory. Here’s how to do it:</w:t>
      </w:r>
    </w:p>
    <w:p w:rsidR="00D951FF" w:rsidRDefault="00D951FF" w:rsidP="00D951FF">
      <w:pPr>
        <w:pStyle w:val="ListParagraph"/>
        <w:rPr>
          <w:color w:val="000000" w:themeColor="text1"/>
        </w:rPr>
      </w:pPr>
    </w:p>
    <w:p w:rsidR="00D951FF" w:rsidRDefault="00D951FF" w:rsidP="00D951F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First, create a directory inside the CAC domain where you will save </w:t>
      </w:r>
      <w:proofErr w:type="gramStart"/>
      <w:r>
        <w:rPr>
          <w:color w:val="000000" w:themeColor="text1"/>
        </w:rPr>
        <w:t>all of</w:t>
      </w:r>
      <w:proofErr w:type="gramEnd"/>
      <w:r>
        <w:rPr>
          <w:color w:val="000000" w:themeColor="text1"/>
        </w:rPr>
        <w:t xml:space="preserve"> your R packages. (</w:t>
      </w:r>
      <w:proofErr w:type="spellStart"/>
      <w:r>
        <w:rPr>
          <w:color w:val="000000" w:themeColor="text1"/>
        </w:rPr>
        <w:t>mkdir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8A34AA">
        <w:rPr>
          <w:color w:val="FF0000"/>
        </w:rPr>
        <w:t>Foldername</w:t>
      </w:r>
      <w:proofErr w:type="spellEnd"/>
      <w:r>
        <w:rPr>
          <w:color w:val="000000" w:themeColor="text1"/>
        </w:rPr>
        <w:t>)</w:t>
      </w:r>
    </w:p>
    <w:p w:rsidR="00D951FF" w:rsidRDefault="00D951FF" w:rsidP="00D951F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Type “R” (without quotations) into the CAC cluster. Your screen should now resemble what you would normally see when running R</w:t>
      </w:r>
    </w:p>
    <w:p w:rsidR="00D951FF" w:rsidRDefault="00D951FF" w:rsidP="00D951F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It may be helpful to look at the arguments of the </w:t>
      </w:r>
      <w:proofErr w:type="spellStart"/>
      <w:proofErr w:type="gramStart"/>
      <w:r>
        <w:rPr>
          <w:color w:val="000000" w:themeColor="text1"/>
        </w:rPr>
        <w:t>install.packages</w:t>
      </w:r>
      <w:proofErr w:type="spellEnd"/>
      <w:proofErr w:type="gramEnd"/>
      <w:r>
        <w:rPr>
          <w:color w:val="000000" w:themeColor="text1"/>
        </w:rPr>
        <w:t>() function.</w:t>
      </w:r>
    </w:p>
    <w:p w:rsidR="00D951FF" w:rsidRDefault="00D951FF" w:rsidP="00D951F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In CAC, type: </w:t>
      </w:r>
      <w:proofErr w:type="spellStart"/>
      <w:proofErr w:type="gramStart"/>
      <w:r>
        <w:rPr>
          <w:color w:val="000000" w:themeColor="text1"/>
        </w:rPr>
        <w:t>install.packages</w:t>
      </w:r>
      <w:proofErr w:type="spellEnd"/>
      <w:proofErr w:type="gramEnd"/>
      <w:r>
        <w:rPr>
          <w:color w:val="000000" w:themeColor="text1"/>
        </w:rPr>
        <w:t>(“R package you want”, lib=”Path to folder where you want to save your R packages”)</w:t>
      </w:r>
    </w:p>
    <w:p w:rsidR="00D951FF" w:rsidRDefault="00D951FF" w:rsidP="00D951F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Note: This may take a while…</w:t>
      </w:r>
    </w:p>
    <w:p w:rsidR="00D951FF" w:rsidRDefault="00D951FF" w:rsidP="00D951F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Close the terminal and login again to CAC</w:t>
      </w:r>
    </w:p>
    <w:p w:rsidR="00D951FF" w:rsidRDefault="00D951FF" w:rsidP="00D951F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gramStart"/>
      <w:r>
        <w:rPr>
          <w:color w:val="000000" w:themeColor="text1"/>
        </w:rPr>
        <w:t>all of</w:t>
      </w:r>
      <w:proofErr w:type="gramEnd"/>
      <w:r>
        <w:rPr>
          <w:color w:val="000000" w:themeColor="text1"/>
        </w:rPr>
        <w:t xml:space="preserve"> your R script files, you will need to add the following line at the top:</w:t>
      </w:r>
    </w:p>
    <w:p w:rsidR="00D951FF" w:rsidRDefault="00D951FF" w:rsidP="00D951FF">
      <w:pPr>
        <w:pStyle w:val="ListParagraph"/>
        <w:ind w:left="1080"/>
        <w:rPr>
          <w:color w:val="000000" w:themeColor="text1"/>
        </w:rPr>
      </w:pPr>
      <w:proofErr w:type="gramStart"/>
      <w:r>
        <w:rPr>
          <w:color w:val="000000" w:themeColor="text1"/>
        </w:rPr>
        <w:t>.</w:t>
      </w:r>
      <w:proofErr w:type="spellStart"/>
      <w:r>
        <w:rPr>
          <w:color w:val="000000" w:themeColor="text1"/>
        </w:rPr>
        <w:t>libPaths</w:t>
      </w:r>
      <w:proofErr w:type="spellEnd"/>
      <w:proofErr w:type="gramEnd"/>
      <w:r>
        <w:rPr>
          <w:color w:val="000000" w:themeColor="text1"/>
        </w:rPr>
        <w:t>(“Path to the folder that has your R packages in CAC”)</w:t>
      </w:r>
    </w:p>
    <w:p w:rsidR="00D951FF" w:rsidRDefault="00D951FF" w:rsidP="00D951FF">
      <w:pPr>
        <w:pStyle w:val="ListParagraph"/>
        <w:ind w:left="1080"/>
        <w:rPr>
          <w:color w:val="000000" w:themeColor="text1"/>
        </w:rPr>
      </w:pPr>
    </w:p>
    <w:p w:rsidR="00D951FF" w:rsidRDefault="00D951FF" w:rsidP="00D951F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For example, I made a folder called “</w:t>
      </w:r>
      <w:proofErr w:type="spellStart"/>
      <w:r>
        <w:rPr>
          <w:color w:val="000000" w:themeColor="text1"/>
        </w:rPr>
        <w:t>RPackages</w:t>
      </w:r>
      <w:proofErr w:type="spellEnd"/>
      <w:r>
        <w:rPr>
          <w:color w:val="000000" w:themeColor="text1"/>
        </w:rPr>
        <w:t xml:space="preserve">” which contains </w:t>
      </w:r>
      <w:proofErr w:type="gramStart"/>
      <w:r>
        <w:rPr>
          <w:color w:val="000000" w:themeColor="text1"/>
        </w:rPr>
        <w:t>all of</w:t>
      </w:r>
      <w:proofErr w:type="gramEnd"/>
      <w:r>
        <w:rPr>
          <w:color w:val="000000" w:themeColor="text1"/>
        </w:rPr>
        <w:t xml:space="preserve"> my downloaded R packages on CAC. My path </w:t>
      </w:r>
      <w:proofErr w:type="gramStart"/>
      <w:r>
        <w:rPr>
          <w:color w:val="000000" w:themeColor="text1"/>
        </w:rPr>
        <w:t>is :</w:t>
      </w:r>
      <w:proofErr w:type="gramEnd"/>
      <w:r>
        <w:rPr>
          <w:color w:val="000000" w:themeColor="text1"/>
        </w:rPr>
        <w:t xml:space="preserve"> </w:t>
      </w:r>
      <w:r w:rsidRPr="002B14AB">
        <w:rPr>
          <w:color w:val="000000" w:themeColor="text1"/>
        </w:rPr>
        <w:t>.</w:t>
      </w:r>
      <w:proofErr w:type="spellStart"/>
      <w:r w:rsidRPr="002B14AB">
        <w:rPr>
          <w:color w:val="000000" w:themeColor="text1"/>
        </w:rPr>
        <w:t>libPaths</w:t>
      </w:r>
      <w:proofErr w:type="spellEnd"/>
      <w:r w:rsidRPr="002B14AB">
        <w:rPr>
          <w:color w:val="000000" w:themeColor="text1"/>
        </w:rPr>
        <w:t>("/global/home/hpc4300/</w:t>
      </w:r>
      <w:proofErr w:type="spellStart"/>
      <w:r w:rsidRPr="002B14AB">
        <w:rPr>
          <w:color w:val="000000" w:themeColor="text1"/>
        </w:rPr>
        <w:t>RPackages</w:t>
      </w:r>
      <w:proofErr w:type="spellEnd"/>
      <w:r w:rsidRPr="002B14AB">
        <w:rPr>
          <w:color w:val="000000" w:themeColor="text1"/>
        </w:rPr>
        <w:t>")</w:t>
      </w:r>
      <w:r>
        <w:rPr>
          <w:color w:val="000000" w:themeColor="text1"/>
        </w:rPr>
        <w:t xml:space="preserve"> </w:t>
      </w:r>
    </w:p>
    <w:p w:rsidR="00D951FF" w:rsidRDefault="00D951FF" w:rsidP="00D951FF">
      <w:pPr>
        <w:pStyle w:val="ListParagraph"/>
        <w:ind w:left="1080"/>
        <w:rPr>
          <w:color w:val="000000" w:themeColor="text1"/>
        </w:rPr>
      </w:pPr>
    </w:p>
    <w:p w:rsidR="00D951FF" w:rsidRDefault="00D951FF" w:rsidP="00D951FF">
      <w:pPr>
        <w:pStyle w:val="ListParagraph"/>
        <w:ind w:left="1080"/>
        <w:rPr>
          <w:color w:val="000000" w:themeColor="text1"/>
        </w:rPr>
      </w:pPr>
    </w:p>
    <w:p w:rsidR="00D951FF" w:rsidRDefault="00D951FF" w:rsidP="00D951FF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ILLUSTRATION: Please see test2.sh and Cluster_Test2.R for an example. I use the “SKAT” package. </w:t>
      </w:r>
    </w:p>
    <w:p w:rsidR="00DC1577" w:rsidRDefault="00DC1577" w:rsidP="00D951FF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Some R packages are very special (Ex: MDMR), and extra steps will be required to install these packages. This code may help:</w:t>
      </w:r>
    </w:p>
    <w:p w:rsidR="00DC1577" w:rsidRDefault="00DC1577" w:rsidP="00DC157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At prompt type: module load </w:t>
      </w:r>
      <w:proofErr w:type="spellStart"/>
      <w:r>
        <w:rPr>
          <w:color w:val="000000" w:themeColor="text1"/>
        </w:rPr>
        <w:t>gcc</w:t>
      </w:r>
      <w:proofErr w:type="spellEnd"/>
    </w:p>
    <w:p w:rsidR="00DC1577" w:rsidRPr="00DC1577" w:rsidRDefault="00DC1577" w:rsidP="00DC1577">
      <w:pPr>
        <w:pStyle w:val="ListParagraph"/>
        <w:ind w:left="1440"/>
        <w:rPr>
          <w:rFonts w:cstheme="minorHAnsi"/>
          <w:color w:val="000000" w:themeColor="text1"/>
        </w:rPr>
      </w:pPr>
      <w:r w:rsidRPr="00DC1577">
        <w:rPr>
          <w:rFonts w:cstheme="minorHAnsi"/>
          <w:color w:val="222222"/>
          <w:shd w:val="clear" w:color="auto" w:fill="FFFFFF"/>
        </w:rPr>
        <w:t>(This changes the c compiler, which R uses to install packages)</w:t>
      </w:r>
    </w:p>
    <w:p w:rsidR="00D951FF" w:rsidRPr="00511847" w:rsidRDefault="00DC1577" w:rsidP="00D11B59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</w:rPr>
      </w:pPr>
      <w:r w:rsidRPr="00DC1577">
        <w:rPr>
          <w:rFonts w:cstheme="minorHAnsi"/>
          <w:color w:val="222222"/>
          <w:shd w:val="clear" w:color="auto" w:fill="FFFFFF"/>
        </w:rPr>
        <w:t xml:space="preserve">Open R and then try installing MDMR again using </w:t>
      </w:r>
      <w:proofErr w:type="spellStart"/>
      <w:proofErr w:type="gramStart"/>
      <w:r w:rsidRPr="00DC1577">
        <w:rPr>
          <w:rFonts w:cstheme="minorHAnsi"/>
          <w:color w:val="222222"/>
          <w:shd w:val="clear" w:color="auto" w:fill="FFFFFF"/>
        </w:rPr>
        <w:t>install.packages</w:t>
      </w:r>
      <w:proofErr w:type="spellEnd"/>
      <w:proofErr w:type="gramEnd"/>
      <w:r w:rsidRPr="00DC1577">
        <w:rPr>
          <w:rFonts w:cstheme="minorHAnsi"/>
          <w:color w:val="222222"/>
          <w:shd w:val="clear" w:color="auto" w:fill="FFFFFF"/>
        </w:rPr>
        <w:t>(“MDMR”)</w:t>
      </w:r>
      <w:r w:rsidRPr="00DC1577">
        <w:rPr>
          <w:rFonts w:cstheme="minorHAnsi"/>
          <w:color w:val="222222"/>
          <w:shd w:val="clear" w:color="auto" w:fill="FFFFFF"/>
        </w:rPr>
        <w:t xml:space="preserve">. </w:t>
      </w:r>
      <w:r w:rsidRPr="00DC1577">
        <w:rPr>
          <w:rFonts w:cstheme="minorHAnsi"/>
          <w:color w:val="222222"/>
          <w:shd w:val="clear" w:color="auto" w:fill="FFFFFF"/>
        </w:rPr>
        <w:t>If it installed successfully, library(MDMR) should work. </w:t>
      </w:r>
    </w:p>
    <w:p w:rsidR="00D951FF" w:rsidRDefault="00D951FF" w:rsidP="00D11B59">
      <w:pPr>
        <w:rPr>
          <w:color w:val="000000" w:themeColor="text1"/>
        </w:rPr>
      </w:pPr>
    </w:p>
    <w:p w:rsidR="00D11B59" w:rsidRDefault="00DC1577" w:rsidP="00D11B5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How to perform array jobs and how to </w:t>
      </w:r>
      <w:r w:rsidR="00511847">
        <w:rPr>
          <w:color w:val="000000" w:themeColor="text1"/>
        </w:rPr>
        <w:t>call variables from shell script to your R script.</w:t>
      </w:r>
    </w:p>
    <w:p w:rsidR="0074198C" w:rsidRPr="00511847" w:rsidRDefault="00511847" w:rsidP="00511847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511847">
        <w:rPr>
          <w:rFonts w:cstheme="minorHAnsi"/>
          <w:szCs w:val="22"/>
        </w:rPr>
        <w:t>Check out test4.sh and test4.R</w:t>
      </w:r>
    </w:p>
    <w:p w:rsidR="00EA2802" w:rsidRDefault="00EA2802" w:rsidP="00EA2802">
      <w:pPr>
        <w:pStyle w:val="ListParagraph"/>
        <w:rPr>
          <w:color w:val="000000" w:themeColor="text1"/>
        </w:rPr>
      </w:pPr>
    </w:p>
    <w:p w:rsidR="008A34AA" w:rsidRDefault="008A34AA" w:rsidP="008A34AA">
      <w:pPr>
        <w:pStyle w:val="ListParagraph"/>
        <w:rPr>
          <w:color w:val="000000" w:themeColor="text1"/>
        </w:rPr>
      </w:pPr>
    </w:p>
    <w:p w:rsidR="008A34AA" w:rsidRDefault="008A34AA" w:rsidP="009A6283">
      <w:pPr>
        <w:pStyle w:val="ListParagraph"/>
        <w:rPr>
          <w:color w:val="000000" w:themeColor="text1"/>
        </w:rPr>
      </w:pPr>
    </w:p>
    <w:p w:rsidR="009A6283" w:rsidRDefault="009A6283" w:rsidP="009A6283">
      <w:pPr>
        <w:pStyle w:val="ListParagraph"/>
        <w:rPr>
          <w:color w:val="000000" w:themeColor="text1"/>
        </w:rPr>
      </w:pPr>
    </w:p>
    <w:p w:rsidR="009A6283" w:rsidRDefault="009A6283" w:rsidP="009A6283">
      <w:pPr>
        <w:pStyle w:val="ListParagraph"/>
        <w:rPr>
          <w:color w:val="000000" w:themeColor="text1"/>
        </w:rPr>
      </w:pPr>
    </w:p>
    <w:p w:rsidR="002B14AB" w:rsidRDefault="002B14AB" w:rsidP="008A34AA">
      <w:pPr>
        <w:pStyle w:val="ListParagraph"/>
      </w:pPr>
    </w:p>
    <w:p w:rsidR="002B14AB" w:rsidRDefault="002B14AB" w:rsidP="002B14AB">
      <w:pPr>
        <w:pStyle w:val="ListParagraph"/>
        <w:numPr>
          <w:ilvl w:val="0"/>
          <w:numId w:val="1"/>
        </w:numPr>
      </w:pPr>
      <w:r>
        <w:t>For coding in bash, the syntax is a little different however all concepts in your usual programming are the same. The following website is helpful in figuring out the syntax:</w:t>
      </w:r>
    </w:p>
    <w:p w:rsidR="002B14AB" w:rsidRDefault="008354C9" w:rsidP="002B14AB">
      <w:pPr>
        <w:pStyle w:val="ListParagraph"/>
      </w:pPr>
      <w:hyperlink r:id="rId11" w:history="1">
        <w:r w:rsidR="002B14AB" w:rsidRPr="0023377E">
          <w:rPr>
            <w:rStyle w:val="Hyperlink"/>
          </w:rPr>
          <w:t>http://tldp.org/HOWTO/Bash-Prog-Intro-HOWTO.html</w:t>
        </w:r>
      </w:hyperlink>
    </w:p>
    <w:p w:rsidR="0048412C" w:rsidRPr="00511847" w:rsidRDefault="00511847" w:rsidP="00511847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eastAsia="Times New Roman" w:cstheme="minorHAnsi"/>
          <w:szCs w:val="22"/>
        </w:rPr>
        <w:t>I’ve also compiled some very rough notes titled “Shell scripting tutorial.docx”.</w:t>
      </w:r>
    </w:p>
    <w:p w:rsidR="009A6283" w:rsidRDefault="009A6283" w:rsidP="00511847"/>
    <w:p w:rsidR="009A6283" w:rsidRDefault="009A6283" w:rsidP="002D121A">
      <w:pPr>
        <w:pStyle w:val="ListParagraph"/>
        <w:numPr>
          <w:ilvl w:val="0"/>
          <w:numId w:val="1"/>
        </w:numPr>
      </w:pPr>
      <w:r>
        <w:t xml:space="preserve">How to run the </w:t>
      </w:r>
      <w:proofErr w:type="spellStart"/>
      <w:r>
        <w:t>ms</w:t>
      </w:r>
      <w:proofErr w:type="spellEnd"/>
      <w:r>
        <w:t xml:space="preserve"> program:</w:t>
      </w:r>
    </w:p>
    <w:p w:rsidR="009A6283" w:rsidRDefault="009A6283" w:rsidP="009A6283">
      <w:pPr>
        <w:pStyle w:val="ListParagraph"/>
      </w:pPr>
    </w:p>
    <w:p w:rsidR="009A6283" w:rsidRDefault="009A6283" w:rsidP="009A6283">
      <w:pPr>
        <w:pStyle w:val="ListParagraph"/>
      </w:pPr>
      <w:r>
        <w:t>Here is a sample command I’ve used:</w:t>
      </w:r>
    </w:p>
    <w:p w:rsidR="009A6283" w:rsidRDefault="009A6283" w:rsidP="009A6283">
      <w:pPr>
        <w:pStyle w:val="ListParagraph"/>
        <w:rPr>
          <w:rFonts w:ascii="Arial" w:hAnsi="Arial" w:cs="Arial"/>
          <w:color w:val="000000"/>
          <w:szCs w:val="22"/>
        </w:rPr>
      </w:pPr>
      <w:proofErr w:type="gramStart"/>
      <w:r>
        <w:rPr>
          <w:rFonts w:ascii="Arial" w:hAnsi="Arial" w:cs="Arial"/>
          <w:color w:val="000000"/>
          <w:szCs w:val="22"/>
        </w:rPr>
        <w:t>./</w:t>
      </w:r>
      <w:proofErr w:type="spellStart"/>
      <w:proofErr w:type="gramEnd"/>
      <w:r>
        <w:rPr>
          <w:rFonts w:ascii="Arial" w:hAnsi="Arial" w:cs="Arial"/>
          <w:color w:val="000000"/>
          <w:szCs w:val="22"/>
        </w:rPr>
        <w:t>ms</w:t>
      </w:r>
      <w:proofErr w:type="spellEnd"/>
      <w:r>
        <w:rPr>
          <w:rFonts w:ascii="Arial" w:hAnsi="Arial" w:cs="Arial"/>
          <w:color w:val="000000"/>
          <w:szCs w:val="22"/>
        </w:rPr>
        <w:t xml:space="preserve"> 200 1 -t 5.0 -T</w:t>
      </w:r>
    </w:p>
    <w:p w:rsidR="009A6283" w:rsidRDefault="009A6283" w:rsidP="009A6283">
      <w:pPr>
        <w:pStyle w:val="ListParagraph"/>
        <w:rPr>
          <w:rFonts w:ascii="Arial" w:hAnsi="Arial" w:cs="Arial"/>
          <w:color w:val="000000"/>
          <w:szCs w:val="22"/>
        </w:rPr>
      </w:pPr>
    </w:p>
    <w:p w:rsidR="009A6283" w:rsidRDefault="009A6283" w:rsidP="009A6283">
      <w:pPr>
        <w:pStyle w:val="ListParagraph"/>
      </w:pPr>
      <w:r>
        <w:t xml:space="preserve">Here, </w:t>
      </w:r>
    </w:p>
    <w:p w:rsidR="009A6283" w:rsidRDefault="009A6283" w:rsidP="009A6283">
      <w:pPr>
        <w:pStyle w:val="ListParagraph"/>
        <w:numPr>
          <w:ilvl w:val="0"/>
          <w:numId w:val="2"/>
        </w:numPr>
      </w:pPr>
      <w:r>
        <w:t>200 denotes the number of haplotypes I want to simulate</w:t>
      </w:r>
    </w:p>
    <w:p w:rsidR="009A6283" w:rsidRDefault="009A6283" w:rsidP="009A6283">
      <w:pPr>
        <w:pStyle w:val="ListParagraph"/>
        <w:numPr>
          <w:ilvl w:val="0"/>
          <w:numId w:val="2"/>
        </w:numPr>
      </w:pPr>
      <w:r>
        <w:t>1 denotes the number of simulations I want to run</w:t>
      </w:r>
    </w:p>
    <w:p w:rsidR="009A6283" w:rsidRDefault="009A6283" w:rsidP="009A6283">
      <w:pPr>
        <w:pStyle w:val="ListParagraph"/>
        <w:numPr>
          <w:ilvl w:val="0"/>
          <w:numId w:val="2"/>
        </w:numPr>
      </w:pPr>
      <w:r>
        <w:t>-t denotes</w:t>
      </w:r>
    </w:p>
    <w:p w:rsidR="009A6283" w:rsidRDefault="009A6283" w:rsidP="009A6283">
      <w:pPr>
        <w:pStyle w:val="ListParagraph"/>
        <w:numPr>
          <w:ilvl w:val="0"/>
          <w:numId w:val="2"/>
        </w:numPr>
      </w:pPr>
      <w:r>
        <w:t>5.0 denotes some mutation rate</w:t>
      </w:r>
    </w:p>
    <w:p w:rsidR="009A6283" w:rsidRDefault="009A6283" w:rsidP="009A6283">
      <w:pPr>
        <w:pStyle w:val="ListParagraph"/>
        <w:numPr>
          <w:ilvl w:val="0"/>
          <w:numId w:val="2"/>
        </w:numPr>
      </w:pPr>
      <w:r>
        <w:t>-T means I want the output to include tree data</w:t>
      </w:r>
    </w:p>
    <w:p w:rsidR="009A6283" w:rsidRDefault="009A6283" w:rsidP="009A6283">
      <w:pPr>
        <w:ind w:left="1080"/>
      </w:pPr>
      <w:r>
        <w:t xml:space="preserve">To save the output of the </w:t>
      </w:r>
      <w:proofErr w:type="spellStart"/>
      <w:r>
        <w:t>ms</w:t>
      </w:r>
      <w:proofErr w:type="spellEnd"/>
      <w:r>
        <w:t xml:space="preserve"> file into some directory, use the following code:</w:t>
      </w:r>
    </w:p>
    <w:p w:rsidR="009A6283" w:rsidRDefault="002D121A" w:rsidP="009A6283">
      <w:pPr>
        <w:ind w:left="1080"/>
        <w:rPr>
          <w:rFonts w:ascii="Arial" w:hAnsi="Arial" w:cs="Arial"/>
          <w:color w:val="FF0000"/>
          <w:szCs w:val="22"/>
        </w:rPr>
      </w:pPr>
      <w:proofErr w:type="gramStart"/>
      <w:r>
        <w:rPr>
          <w:rFonts w:ascii="Arial" w:hAnsi="Arial" w:cs="Arial"/>
          <w:color w:val="000000"/>
          <w:szCs w:val="22"/>
        </w:rPr>
        <w:t>./</w:t>
      </w:r>
      <w:proofErr w:type="spellStart"/>
      <w:proofErr w:type="gramEnd"/>
      <w:r>
        <w:rPr>
          <w:rFonts w:ascii="Arial" w:hAnsi="Arial" w:cs="Arial"/>
          <w:color w:val="000000"/>
          <w:szCs w:val="22"/>
        </w:rPr>
        <w:t>ms</w:t>
      </w:r>
      <w:proofErr w:type="spellEnd"/>
      <w:r>
        <w:rPr>
          <w:rFonts w:ascii="Arial" w:hAnsi="Arial" w:cs="Arial"/>
          <w:color w:val="000000"/>
          <w:szCs w:val="22"/>
        </w:rPr>
        <w:t xml:space="preserve"> 200 1 -t 5.0 -T </w:t>
      </w:r>
      <w:r w:rsidR="009A6283">
        <w:rPr>
          <w:rFonts w:ascii="Arial" w:hAnsi="Arial" w:cs="Arial"/>
          <w:color w:val="000000"/>
          <w:szCs w:val="22"/>
        </w:rPr>
        <w:t xml:space="preserve">&gt; </w:t>
      </w:r>
      <w:r w:rsidR="009A6283" w:rsidRPr="009A6283">
        <w:rPr>
          <w:rFonts w:ascii="Arial" w:hAnsi="Arial" w:cs="Arial"/>
          <w:color w:val="FF0000"/>
          <w:szCs w:val="22"/>
        </w:rPr>
        <w:t>/global/home/hpc4300/results.txt</w:t>
      </w:r>
    </w:p>
    <w:p w:rsidR="009A6283" w:rsidRPr="009A6283" w:rsidRDefault="009A6283" w:rsidP="009A6283">
      <w:pPr>
        <w:ind w:left="1080"/>
        <w:rPr>
          <w:color w:val="FF0000"/>
        </w:rPr>
      </w:pPr>
      <w:r>
        <w:rPr>
          <w:color w:val="FF0000"/>
        </w:rPr>
        <w:t>*Change to your own directory. Note that results.txt is the name and file type I give to the output file saved.</w:t>
      </w:r>
    </w:p>
    <w:p w:rsidR="009A6283" w:rsidRDefault="009A6283" w:rsidP="009A6283">
      <w:pPr>
        <w:pStyle w:val="ListParagraph"/>
      </w:pPr>
      <w:r>
        <w:t xml:space="preserve"> </w:t>
      </w:r>
    </w:p>
    <w:sectPr w:rsidR="009A628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60D7"/>
    <w:multiLevelType w:val="hybridMultilevel"/>
    <w:tmpl w:val="0D8C0C4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E440C"/>
    <w:multiLevelType w:val="hybridMultilevel"/>
    <w:tmpl w:val="13A8686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C6129"/>
    <w:multiLevelType w:val="hybridMultilevel"/>
    <w:tmpl w:val="6186D3C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194F90"/>
    <w:multiLevelType w:val="hybridMultilevel"/>
    <w:tmpl w:val="A93AC2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B22D0"/>
    <w:multiLevelType w:val="hybridMultilevel"/>
    <w:tmpl w:val="D820C220"/>
    <w:lvl w:ilvl="0" w:tplc="3B243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CE6AB3"/>
    <w:multiLevelType w:val="hybridMultilevel"/>
    <w:tmpl w:val="44361E12"/>
    <w:lvl w:ilvl="0" w:tplc="7B980A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6928B1"/>
    <w:multiLevelType w:val="multilevel"/>
    <w:tmpl w:val="73A4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472B7"/>
    <w:multiLevelType w:val="hybridMultilevel"/>
    <w:tmpl w:val="BBB0C426"/>
    <w:lvl w:ilvl="0" w:tplc="8EF039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9A6283"/>
    <w:rsid w:val="000C078B"/>
    <w:rsid w:val="000F0208"/>
    <w:rsid w:val="0016628C"/>
    <w:rsid w:val="00170AD6"/>
    <w:rsid w:val="002B14AB"/>
    <w:rsid w:val="002D121A"/>
    <w:rsid w:val="00437E41"/>
    <w:rsid w:val="004455AA"/>
    <w:rsid w:val="0048412C"/>
    <w:rsid w:val="004C2C0C"/>
    <w:rsid w:val="00511847"/>
    <w:rsid w:val="0058773B"/>
    <w:rsid w:val="0074198C"/>
    <w:rsid w:val="007F0DEE"/>
    <w:rsid w:val="008236EE"/>
    <w:rsid w:val="008354C9"/>
    <w:rsid w:val="008A34AA"/>
    <w:rsid w:val="008A4AA7"/>
    <w:rsid w:val="008E1B59"/>
    <w:rsid w:val="009A6283"/>
    <w:rsid w:val="00A1048D"/>
    <w:rsid w:val="00A91D7A"/>
    <w:rsid w:val="00AE4BE8"/>
    <w:rsid w:val="00AF2454"/>
    <w:rsid w:val="00B63038"/>
    <w:rsid w:val="00C967CB"/>
    <w:rsid w:val="00D11B59"/>
    <w:rsid w:val="00D951FF"/>
    <w:rsid w:val="00DC1577"/>
    <w:rsid w:val="00DF6F1D"/>
    <w:rsid w:val="00E53B78"/>
    <w:rsid w:val="00E9799C"/>
    <w:rsid w:val="00EA2802"/>
    <w:rsid w:val="00F300D3"/>
    <w:rsid w:val="00F46871"/>
    <w:rsid w:val="00FE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41B2"/>
  <w15:docId w15:val="{AEC62146-0871-4D1A-A9A0-92A14852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CA" w:eastAsia="en-CA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character" w:styleId="Hyperlink">
    <w:name w:val="Hyperlink"/>
    <w:basedOn w:val="DefaultParagraphFont"/>
    <w:uiPriority w:val="99"/>
    <w:unhideWhenUsed/>
    <w:rsid w:val="009A62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9A628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rsid w:val="007F0D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oatlessprofessor.com/programming/working-with-r-on-a-cluster/" TargetMode="Externa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hyperlink" Target="http://research-it.berkeley.edu/services/high-performance-computing/using-r-savio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ldp.org/HOWTO/Bash-Prog-Intro-HOWTO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ac.queensu.ca/wiki/index.php/Hardware:Frontenac" TargetMode="External"/><Relationship Id="rId4" Type="http://schemas.openxmlformats.org/officeDocument/2006/relationships/styles" Target="styles.xml"/><Relationship Id="rId9" Type="http://schemas.openxmlformats.org/officeDocument/2006/relationships/hyperlink" Target="https://hcc-docs.unl.edu/display/HCCDOC/Submitting+R+jobs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79462-321F-46AE-A885-D26D13EB658D}"/>
      </w:docPartPr>
      <w:docPartBody>
        <w:p w:rsidR="006B4800" w:rsidRDefault="00F155F5">
          <w:r w:rsidRPr="006D7FB5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13"/>
    <w:rsid w:val="00074BF5"/>
    <w:rsid w:val="0009267C"/>
    <w:rsid w:val="000F3020"/>
    <w:rsid w:val="000F4EB3"/>
    <w:rsid w:val="00124ECC"/>
    <w:rsid w:val="00185636"/>
    <w:rsid w:val="002E3B11"/>
    <w:rsid w:val="0040422F"/>
    <w:rsid w:val="00457829"/>
    <w:rsid w:val="00591244"/>
    <w:rsid w:val="005C3213"/>
    <w:rsid w:val="005D06E3"/>
    <w:rsid w:val="0061354C"/>
    <w:rsid w:val="00641E49"/>
    <w:rsid w:val="006B4800"/>
    <w:rsid w:val="006E719B"/>
    <w:rsid w:val="00820F37"/>
    <w:rsid w:val="008377BB"/>
    <w:rsid w:val="00994B30"/>
    <w:rsid w:val="00A15657"/>
    <w:rsid w:val="00A7562F"/>
    <w:rsid w:val="00B50F6E"/>
    <w:rsid w:val="00B95B3F"/>
    <w:rsid w:val="00D06B90"/>
    <w:rsid w:val="00D34EC9"/>
    <w:rsid w:val="00EA7AD3"/>
    <w:rsid w:val="00EE5EB5"/>
    <w:rsid w:val="00F155F5"/>
    <w:rsid w:val="00FC0214"/>
    <w:rsid w:val="00FC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5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CAC Help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3914</TotalTime>
  <Pages>1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Tea</dc:creator>
  <cp:keywords/>
  <dc:description/>
  <cp:lastModifiedBy>Peter Tea</cp:lastModifiedBy>
  <cp:revision>27</cp:revision>
  <dcterms:created xsi:type="dcterms:W3CDTF">2018-08-01T20:52:00Z</dcterms:created>
  <dcterms:modified xsi:type="dcterms:W3CDTF">2018-12-01T14:51:00Z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